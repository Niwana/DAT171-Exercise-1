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E7ACA" w14:textId="77777777" w:rsidR="005F57DF" w:rsidRPr="005F57DF" w:rsidRDefault="005F57DF" w:rsidP="005F57DF">
      <w:pPr>
        <w:rPr>
          <w:b/>
          <w:sz w:val="28"/>
          <w:szCs w:val="28"/>
          <w:lang w:val="en-US"/>
        </w:rPr>
      </w:pPr>
      <w:r w:rsidRPr="005F57DF">
        <w:rPr>
          <w:b/>
          <w:sz w:val="28"/>
          <w:szCs w:val="28"/>
          <w:lang w:val="en-US"/>
        </w:rPr>
        <w:t>Sample</w:t>
      </w:r>
    </w:p>
    <w:p w14:paraId="4E397C16" w14:textId="77777777" w:rsidR="00792D1C" w:rsidRDefault="00792D1C" w:rsidP="005F5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DD8FFE" wp14:editId="3AE9F803">
            <wp:extent cx="5760720" cy="428483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8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36A1" w14:textId="77777777" w:rsidR="005F57DF" w:rsidRPr="005F57DF" w:rsidRDefault="005F57DF" w:rsidP="005F57DF">
      <w:pPr>
        <w:rPr>
          <w:lang w:val="en-US"/>
        </w:rPr>
      </w:pPr>
      <w:r w:rsidRPr="005F57DF">
        <w:rPr>
          <w:lang w:val="en-US"/>
        </w:rPr>
        <w:t>The cheapest path between city 0 and city 5 costs: 0.21934542403665458</w:t>
      </w:r>
    </w:p>
    <w:p w14:paraId="35EE81C6" w14:textId="77777777" w:rsidR="005F57DF" w:rsidRDefault="005F57DF" w:rsidP="005F57DF">
      <w:pPr>
        <w:rPr>
          <w:lang w:val="en-US"/>
        </w:rPr>
      </w:pPr>
      <w:r w:rsidRPr="005F57DF">
        <w:rPr>
          <w:lang w:val="en-US"/>
        </w:rPr>
        <w:t>[0, 4, 3, 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113"/>
      </w:tblGrid>
      <w:tr w:rsidR="005F57DF" w14:paraId="67598835" w14:textId="77777777" w:rsidTr="00792D1C">
        <w:tc>
          <w:tcPr>
            <w:tcW w:w="5949" w:type="dxa"/>
          </w:tcPr>
          <w:p w14:paraId="19F5671E" w14:textId="77777777" w:rsidR="005F57DF" w:rsidRPr="00792D1C" w:rsidRDefault="005F57DF" w:rsidP="005F57DF">
            <w:pPr>
              <w:rPr>
                <w:b/>
                <w:lang w:val="en-US"/>
              </w:rPr>
            </w:pPr>
            <w:r w:rsidRPr="00792D1C">
              <w:rPr>
                <w:b/>
                <w:lang w:val="en-US"/>
              </w:rPr>
              <w:t>Function</w:t>
            </w:r>
          </w:p>
        </w:tc>
        <w:tc>
          <w:tcPr>
            <w:tcW w:w="3113" w:type="dxa"/>
          </w:tcPr>
          <w:p w14:paraId="7681A9BC" w14:textId="77777777" w:rsidR="005F57DF" w:rsidRDefault="005F57DF" w:rsidP="005F57DF">
            <w:pPr>
              <w:rPr>
                <w:lang w:val="en-US"/>
              </w:rPr>
            </w:pPr>
            <w:r w:rsidRPr="00792D1C">
              <w:rPr>
                <w:b/>
                <w:lang w:val="en-US"/>
              </w:rPr>
              <w:t>Time</w:t>
            </w:r>
            <w:r w:rsidR="00792D1C">
              <w:rPr>
                <w:lang w:val="en-US"/>
              </w:rPr>
              <w:t xml:space="preserve"> (sec)</w:t>
            </w:r>
          </w:p>
        </w:tc>
      </w:tr>
      <w:tr w:rsidR="005F57DF" w14:paraId="1668A400" w14:textId="77777777" w:rsidTr="00792D1C">
        <w:tc>
          <w:tcPr>
            <w:tcW w:w="5949" w:type="dxa"/>
          </w:tcPr>
          <w:p w14:paraId="70CB3D48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read_coordinate_file</w:t>
            </w:r>
          </w:p>
        </w:tc>
        <w:tc>
          <w:tcPr>
            <w:tcW w:w="3113" w:type="dxa"/>
          </w:tcPr>
          <w:p w14:paraId="3FFADFCD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57DF" w14:paraId="523C0DE7" w14:textId="77777777" w:rsidTr="00792D1C">
        <w:tc>
          <w:tcPr>
            <w:tcW w:w="5949" w:type="dxa"/>
          </w:tcPr>
          <w:p w14:paraId="47685663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construct_graph_connections</w:t>
            </w:r>
          </w:p>
        </w:tc>
        <w:tc>
          <w:tcPr>
            <w:tcW w:w="3113" w:type="dxa"/>
          </w:tcPr>
          <w:p w14:paraId="08C6EB43" w14:textId="77777777" w:rsidR="005F57DF" w:rsidRDefault="00792D1C" w:rsidP="005F57DF">
            <w:pPr>
              <w:rPr>
                <w:lang w:val="en-US"/>
              </w:rPr>
            </w:pPr>
            <w:r w:rsidRPr="00792D1C">
              <w:rPr>
                <w:lang w:val="en-US"/>
              </w:rPr>
              <w:t>0.0156</w:t>
            </w:r>
          </w:p>
        </w:tc>
      </w:tr>
      <w:tr w:rsidR="005F57DF" w14:paraId="63CDBB54" w14:textId="77777777" w:rsidTr="00792D1C">
        <w:tc>
          <w:tcPr>
            <w:tcW w:w="5949" w:type="dxa"/>
          </w:tcPr>
          <w:p w14:paraId="64EE4955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construct_graph</w:t>
            </w:r>
          </w:p>
        </w:tc>
        <w:tc>
          <w:tcPr>
            <w:tcW w:w="3113" w:type="dxa"/>
          </w:tcPr>
          <w:p w14:paraId="248029BB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57DF" w14:paraId="628F49EB" w14:textId="77777777" w:rsidTr="00792D1C">
        <w:tc>
          <w:tcPr>
            <w:tcW w:w="5949" w:type="dxa"/>
          </w:tcPr>
          <w:p w14:paraId="669881E5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Calculate shortest path (task 6+7)</w:t>
            </w:r>
          </w:p>
        </w:tc>
        <w:tc>
          <w:tcPr>
            <w:tcW w:w="3113" w:type="dxa"/>
          </w:tcPr>
          <w:p w14:paraId="03BC1C1D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F57DF" w14:paraId="09738C20" w14:textId="77777777" w:rsidTr="00792D1C">
        <w:tc>
          <w:tcPr>
            <w:tcW w:w="5949" w:type="dxa"/>
          </w:tcPr>
          <w:p w14:paraId="2E139DDB" w14:textId="77777777" w:rsidR="005F57DF" w:rsidRPr="00792D1C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 xml:space="preserve">Entire program </w:t>
            </w:r>
            <w:r w:rsidRPr="00792D1C">
              <w:rPr>
                <w:lang w:val="en-US"/>
              </w:rPr>
              <w:t>with</w:t>
            </w:r>
            <w:r w:rsidRPr="00792D1C">
              <w:rPr>
                <w:lang w:val="en-US"/>
              </w:rPr>
              <w:t>out</w:t>
            </w:r>
            <w:r>
              <w:rPr>
                <w:lang w:val="en-US"/>
              </w:rPr>
              <w:t xml:space="preserve"> </w:t>
            </w:r>
            <w:r w:rsidRPr="00792D1C">
              <w:rPr>
                <w:lang w:val="en-US"/>
              </w:rPr>
              <w:t>fast</w:t>
            </w:r>
            <w:r>
              <w:rPr>
                <w:lang w:val="en-US"/>
              </w:rPr>
              <w:t>_graph_connections</w:t>
            </w:r>
          </w:p>
        </w:tc>
        <w:tc>
          <w:tcPr>
            <w:tcW w:w="3113" w:type="dxa"/>
          </w:tcPr>
          <w:p w14:paraId="419B9A19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>0.0156</w:t>
            </w:r>
          </w:p>
        </w:tc>
      </w:tr>
      <w:tr w:rsidR="005F57DF" w14:paraId="0F405575" w14:textId="77777777" w:rsidTr="00792D1C">
        <w:tc>
          <w:tcPr>
            <w:tcW w:w="5949" w:type="dxa"/>
          </w:tcPr>
          <w:p w14:paraId="30D34F57" w14:textId="77777777" w:rsidR="005F57DF" w:rsidRDefault="00792D1C" w:rsidP="005F57DF">
            <w:pPr>
              <w:rPr>
                <w:lang w:val="en-US"/>
              </w:rPr>
            </w:pPr>
            <w:r>
              <w:rPr>
                <w:lang w:val="en-US"/>
              </w:rPr>
              <w:t xml:space="preserve">Entire program </w:t>
            </w:r>
            <w:r w:rsidRPr="00792D1C">
              <w:rPr>
                <w:i/>
                <w:lang w:val="en-US"/>
              </w:rPr>
              <w:t>with</w:t>
            </w:r>
            <w:r>
              <w:rPr>
                <w:lang w:val="en-US"/>
              </w:rPr>
              <w:t xml:space="preserve"> </w:t>
            </w:r>
            <w:r w:rsidRPr="00792D1C">
              <w:rPr>
                <w:lang w:val="en-US"/>
              </w:rPr>
              <w:t>fast</w:t>
            </w:r>
            <w:r>
              <w:rPr>
                <w:lang w:val="en-US"/>
              </w:rPr>
              <w:t>_graph_connections</w:t>
            </w:r>
          </w:p>
        </w:tc>
        <w:tc>
          <w:tcPr>
            <w:tcW w:w="3113" w:type="dxa"/>
          </w:tcPr>
          <w:p w14:paraId="35977A6C" w14:textId="77777777" w:rsidR="005F57DF" w:rsidRDefault="005F57DF" w:rsidP="005F57DF">
            <w:pPr>
              <w:rPr>
                <w:lang w:val="en-US"/>
              </w:rPr>
            </w:pPr>
          </w:p>
        </w:tc>
      </w:tr>
      <w:tr w:rsidR="005F57DF" w14:paraId="66E35BC3" w14:textId="77777777" w:rsidTr="00792D1C">
        <w:tc>
          <w:tcPr>
            <w:tcW w:w="5949" w:type="dxa"/>
          </w:tcPr>
          <w:p w14:paraId="321B2346" w14:textId="77777777" w:rsidR="005F57DF" w:rsidRDefault="005F57DF" w:rsidP="005F57DF">
            <w:pPr>
              <w:rPr>
                <w:lang w:val="en-US"/>
              </w:rPr>
            </w:pPr>
          </w:p>
        </w:tc>
        <w:tc>
          <w:tcPr>
            <w:tcW w:w="3113" w:type="dxa"/>
          </w:tcPr>
          <w:p w14:paraId="56250FFE" w14:textId="77777777" w:rsidR="005F57DF" w:rsidRDefault="005F57DF" w:rsidP="005F57DF">
            <w:pPr>
              <w:rPr>
                <w:lang w:val="en-US"/>
              </w:rPr>
            </w:pPr>
          </w:p>
        </w:tc>
      </w:tr>
    </w:tbl>
    <w:p w14:paraId="3B443589" w14:textId="77777777" w:rsidR="00792D1C" w:rsidRDefault="00792D1C" w:rsidP="005F57DF">
      <w:pPr>
        <w:rPr>
          <w:lang w:val="en-US"/>
        </w:rPr>
      </w:pPr>
    </w:p>
    <w:p w14:paraId="42C69F9D" w14:textId="77777777" w:rsidR="00792D1C" w:rsidRDefault="00792D1C" w:rsidP="005F57DF">
      <w:pPr>
        <w:rPr>
          <w:lang w:val="en-US"/>
        </w:rPr>
      </w:pPr>
    </w:p>
    <w:p w14:paraId="58E61184" w14:textId="77777777" w:rsidR="00792D1C" w:rsidRDefault="00792D1C" w:rsidP="005F57DF">
      <w:pPr>
        <w:rPr>
          <w:b/>
          <w:sz w:val="28"/>
          <w:szCs w:val="28"/>
          <w:lang w:val="en-US"/>
        </w:rPr>
      </w:pPr>
    </w:p>
    <w:p w14:paraId="0D3AD9BC" w14:textId="77777777" w:rsidR="00792D1C" w:rsidRDefault="00792D1C" w:rsidP="005F57DF">
      <w:pPr>
        <w:rPr>
          <w:b/>
          <w:sz w:val="28"/>
          <w:szCs w:val="28"/>
          <w:lang w:val="en-US"/>
        </w:rPr>
      </w:pPr>
    </w:p>
    <w:p w14:paraId="25BFC08A" w14:textId="77777777" w:rsidR="00792D1C" w:rsidRDefault="00792D1C" w:rsidP="005F57DF">
      <w:pPr>
        <w:rPr>
          <w:b/>
          <w:sz w:val="28"/>
          <w:szCs w:val="28"/>
          <w:lang w:val="en-US"/>
        </w:rPr>
      </w:pPr>
    </w:p>
    <w:p w14:paraId="484A2D4C" w14:textId="77777777" w:rsidR="00792D1C" w:rsidRDefault="00792D1C" w:rsidP="005F57DF">
      <w:pPr>
        <w:rPr>
          <w:b/>
          <w:sz w:val="28"/>
          <w:szCs w:val="28"/>
          <w:lang w:val="en-US"/>
        </w:rPr>
      </w:pPr>
    </w:p>
    <w:p w14:paraId="60B89B2B" w14:textId="77777777" w:rsidR="00792D1C" w:rsidRDefault="00792D1C" w:rsidP="005F57DF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2525A34E" w14:textId="77777777" w:rsidR="005F57DF" w:rsidRPr="005F57DF" w:rsidRDefault="005F57DF" w:rsidP="005F57DF">
      <w:pPr>
        <w:rPr>
          <w:b/>
          <w:sz w:val="28"/>
          <w:szCs w:val="28"/>
          <w:lang w:val="en-US"/>
        </w:rPr>
      </w:pPr>
      <w:r w:rsidRPr="005F57DF">
        <w:rPr>
          <w:b/>
          <w:sz w:val="28"/>
          <w:szCs w:val="28"/>
          <w:lang w:val="en-US"/>
        </w:rPr>
        <w:lastRenderedPageBreak/>
        <w:t>Hungary</w:t>
      </w:r>
    </w:p>
    <w:p w14:paraId="2FF6A348" w14:textId="77777777" w:rsidR="005F57DF" w:rsidRDefault="005F57DF" w:rsidP="005F57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DC64C8" wp14:editId="6E131064">
            <wp:extent cx="57626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C09F" w14:textId="77777777" w:rsidR="005F57DF" w:rsidRPr="005F57DF" w:rsidRDefault="005F57DF" w:rsidP="005F57DF">
      <w:pPr>
        <w:rPr>
          <w:lang w:val="en-US"/>
        </w:rPr>
      </w:pPr>
      <w:r w:rsidRPr="005F57DF">
        <w:rPr>
          <w:lang w:val="en-US"/>
        </w:rPr>
        <w:t>The cheapest path between city 311 and city 702 costs: 0.19371042011238587</w:t>
      </w:r>
    </w:p>
    <w:p w14:paraId="4D0467D5" w14:textId="77777777" w:rsidR="0017082A" w:rsidRDefault="005F57DF" w:rsidP="005F57DF">
      <w:r>
        <w:t>[311, 19, 460, 629, 269, 236, 740, 519, 571, 313, 218, 161, 158, 791, 615, 44, 395, 123, 580, 114, 253, 836, 73, 35, 424, 503, 789, 200, 702]</w:t>
      </w:r>
    </w:p>
    <w:p w14:paraId="3D102893" w14:textId="77777777" w:rsidR="005F57DF" w:rsidRDefault="005F57DF" w:rsidP="005F57DF"/>
    <w:p w14:paraId="2FF17335" w14:textId="77777777" w:rsidR="005F57DF" w:rsidRPr="005F57DF" w:rsidRDefault="005F57DF" w:rsidP="005F57DF">
      <w:pPr>
        <w:rPr>
          <w:b/>
          <w:sz w:val="28"/>
          <w:szCs w:val="28"/>
        </w:rPr>
      </w:pPr>
      <w:proofErr w:type="spellStart"/>
      <w:r w:rsidRPr="005F57DF">
        <w:rPr>
          <w:b/>
          <w:sz w:val="28"/>
          <w:szCs w:val="28"/>
        </w:rPr>
        <w:t>Germ</w:t>
      </w:r>
      <w:r>
        <w:rPr>
          <w:b/>
          <w:sz w:val="28"/>
          <w:szCs w:val="28"/>
        </w:rPr>
        <w:t>a</w:t>
      </w:r>
      <w:r w:rsidRPr="005F57DF">
        <w:rPr>
          <w:b/>
          <w:sz w:val="28"/>
          <w:szCs w:val="28"/>
        </w:rPr>
        <w:t>ny</w:t>
      </w:r>
      <w:proofErr w:type="spellEnd"/>
    </w:p>
    <w:sectPr w:rsidR="005F57DF" w:rsidRPr="005F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DF"/>
    <w:rsid w:val="00396AB6"/>
    <w:rsid w:val="005F57DF"/>
    <w:rsid w:val="00792D1C"/>
    <w:rsid w:val="00D7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12CA"/>
  <w15:chartTrackingRefBased/>
  <w15:docId w15:val="{7D1196CF-7207-4EAF-8983-38E433F9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409AB01A</Template>
  <TotalTime>158</TotalTime>
  <Pages>2</Pages>
  <Words>91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Vanky</dc:creator>
  <cp:keywords/>
  <dc:description/>
  <cp:lastModifiedBy>Martin Vanky</cp:lastModifiedBy>
  <cp:revision>1</cp:revision>
  <cp:lastPrinted>2019-02-08T16:56:00Z</cp:lastPrinted>
  <dcterms:created xsi:type="dcterms:W3CDTF">2019-02-08T14:19:00Z</dcterms:created>
  <dcterms:modified xsi:type="dcterms:W3CDTF">2019-02-08T16:57:00Z</dcterms:modified>
</cp:coreProperties>
</file>